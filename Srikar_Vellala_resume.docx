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pPr w:leftFromText="180" w:rightFromText="180" w:horzAnchor="margin" w:tblpY="673"/>
        <w:tblW w:w="4708" w:type="pct"/>
        <w:tblLayout w:type="fixed"/>
        <w:tblCellMar>
          <w:bottom w:w="0" w:type="dxa"/>
        </w:tblCellMar>
        <w:tblLook w:val="0620" w:firstRow="1" w:lastRow="0" w:firstColumn="0" w:lastColumn="0" w:noHBand="1" w:noVBand="1"/>
        <w:tblDescription w:val="Resume layout table"/>
      </w:tblPr>
      <w:tblGrid>
        <w:gridCol w:w="2880"/>
        <w:gridCol w:w="7289"/>
      </w:tblGrid>
      <w:tr w:rsidR="00E0687E" w14:paraId="432ECCB2" w14:textId="77777777" w:rsidTr="00940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0"/>
          <w:tblHeader/>
        </w:trPr>
        <w:tc>
          <w:tcPr>
            <w:tcW w:w="2880" w:type="dxa"/>
            <w:tcBorders>
              <w:right w:val="single" w:sz="12" w:space="0" w:color="7C9E0E" w:themeColor="accent1"/>
            </w:tcBorders>
            <w:shd w:val="clear" w:color="auto" w:fill="FFFFFF" w:themeFill="background1"/>
            <w:tcMar>
              <w:bottom w:w="0" w:type="dxa"/>
              <w:right w:w="216" w:type="dxa"/>
            </w:tcMar>
          </w:tcPr>
          <w:p w14:paraId="13F1F745" w14:textId="63EF5C64" w:rsidR="00E0687E" w:rsidRPr="0024238F" w:rsidRDefault="0024238F" w:rsidP="0024238F">
            <w:pPr>
              <w:pStyle w:val="Title"/>
              <w:jc w:val="center"/>
              <w:rPr>
                <w:bCs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Vellala Srikar Sharma</w:t>
            </w:r>
          </w:p>
        </w:tc>
        <w:tc>
          <w:tcPr>
            <w:tcW w:w="7289" w:type="dxa"/>
            <w:tcBorders>
              <w:left w:val="single" w:sz="12" w:space="0" w:color="7C9E0E" w:themeColor="accent1"/>
            </w:tcBorders>
            <w:shd w:val="clear" w:color="auto" w:fill="FFFFFF" w:themeFill="background1"/>
            <w:tcMar>
              <w:left w:w="216" w:type="dxa"/>
              <w:bottom w:w="0" w:type="dxa"/>
            </w:tcMar>
          </w:tcPr>
          <w:p w14:paraId="44A7DFD8" w14:textId="79FB8D14" w:rsidR="00E0687E" w:rsidRDefault="0024238F" w:rsidP="00E0687E">
            <w:pPr>
              <w:rPr>
                <w:bCs w:val="0"/>
              </w:rPr>
            </w:pPr>
            <w:r>
              <w:t>103, Sri Sai Anugraha PG</w:t>
            </w:r>
          </w:p>
          <w:p w14:paraId="7426C761" w14:textId="77777777" w:rsidR="0024238F" w:rsidRDefault="0024238F" w:rsidP="00E0687E">
            <w:pPr>
              <w:rPr>
                <w:bCs w:val="0"/>
              </w:rPr>
            </w:pPr>
            <w:r>
              <w:t xml:space="preserve">Near Global Village Tech </w:t>
            </w:r>
            <w:proofErr w:type="gramStart"/>
            <w:r>
              <w:t>park ,</w:t>
            </w:r>
            <w:proofErr w:type="gramEnd"/>
            <w:r>
              <w:t xml:space="preserve"> </w:t>
            </w:r>
            <w:proofErr w:type="spellStart"/>
            <w:r>
              <w:t>Kengeri</w:t>
            </w:r>
            <w:proofErr w:type="spellEnd"/>
            <w:r>
              <w:t xml:space="preserve"> , Mysore road . </w:t>
            </w:r>
          </w:p>
          <w:p w14:paraId="66A675A2" w14:textId="4DC8F592" w:rsidR="00E0687E" w:rsidRDefault="0024238F" w:rsidP="00E0687E">
            <w:pPr>
              <w:rPr>
                <w:bCs w:val="0"/>
              </w:rPr>
            </w:pPr>
            <w:r>
              <w:t>Bengaluru - 560059</w:t>
            </w:r>
          </w:p>
          <w:p w14:paraId="21E82100" w14:textId="1837E6CE" w:rsidR="00E0687E" w:rsidRDefault="00000000" w:rsidP="00E0687E">
            <w:pPr>
              <w:rPr>
                <w:bCs w:val="0"/>
              </w:rPr>
            </w:pPr>
            <w:hyperlink r:id="rId11" w:history="1">
              <w:r w:rsidR="0024238F" w:rsidRPr="00456FCC">
                <w:rPr>
                  <w:rStyle w:val="Hyperlink"/>
                </w:rPr>
                <w:t>srikar511vellala@gmail.com</w:t>
              </w:r>
            </w:hyperlink>
          </w:p>
          <w:p w14:paraId="1AFBA67D" w14:textId="467D3623" w:rsidR="0024238F" w:rsidRPr="00A82B55" w:rsidRDefault="0024238F" w:rsidP="00E0687E">
            <w:pPr>
              <w:rPr>
                <w:bCs w:val="0"/>
              </w:rPr>
            </w:pPr>
            <w:r>
              <w:t>6304088827</w:t>
            </w:r>
          </w:p>
        </w:tc>
      </w:tr>
      <w:tr w:rsidR="00E0687E" w14:paraId="5760B908" w14:textId="77777777" w:rsidTr="00940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tblHeader/>
        </w:trPr>
        <w:tc>
          <w:tcPr>
            <w:tcW w:w="10169" w:type="dxa"/>
            <w:gridSpan w:val="2"/>
            <w:shd w:val="clear" w:color="auto" w:fill="FFFFFF" w:themeFill="background1"/>
            <w:tcMar>
              <w:bottom w:w="0" w:type="dxa"/>
            </w:tcMar>
            <w:vAlign w:val="center"/>
          </w:tcPr>
          <w:p w14:paraId="6D98C38C" w14:textId="77777777" w:rsidR="00E0687E" w:rsidRDefault="00E0687E" w:rsidP="00E0687E">
            <w:pPr>
              <w:rPr>
                <w:bCs w:val="0"/>
              </w:rPr>
            </w:pPr>
          </w:p>
          <w:p w14:paraId="756FA6D9" w14:textId="77777777" w:rsidR="00E0687E" w:rsidRPr="00A82B55" w:rsidRDefault="00E0687E" w:rsidP="00E0687E"/>
        </w:tc>
      </w:tr>
      <w:tr w:rsidR="00E0687E" w14:paraId="13EAAC6B" w14:textId="77777777" w:rsidTr="00940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80" w:type="dxa"/>
            <w:tcBorders>
              <w:right w:val="single" w:sz="12" w:space="0" w:color="7C9E0E" w:themeColor="accent1"/>
            </w:tcBorders>
            <w:tcMar>
              <w:bottom w:w="0" w:type="dxa"/>
              <w:right w:w="216" w:type="dxa"/>
            </w:tcMar>
          </w:tcPr>
          <w:p w14:paraId="34A75ED2" w14:textId="77777777" w:rsidR="00E0687E" w:rsidRDefault="00000000" w:rsidP="00E0687E">
            <w:pPr>
              <w:pStyle w:val="Heading1"/>
              <w:jc w:val="right"/>
            </w:pPr>
            <w:sdt>
              <w:sdtPr>
                <w:id w:val="-765541181"/>
                <w:placeholder>
                  <w:docPart w:val="5EE6758134AD42B1AE112C9D53CFD481"/>
                </w:placeholder>
                <w:temporary/>
                <w:showingPlcHdr/>
                <w15:appearance w15:val="hidden"/>
              </w:sdtPr>
              <w:sdtContent>
                <w:r w:rsidR="00E0687E">
                  <w:t>Objective</w:t>
                </w:r>
              </w:sdtContent>
            </w:sdt>
          </w:p>
        </w:tc>
        <w:tc>
          <w:tcPr>
            <w:tcW w:w="7289" w:type="dxa"/>
            <w:tcBorders>
              <w:left w:val="single" w:sz="12" w:space="0" w:color="7C9E0E" w:themeColor="accent1"/>
            </w:tcBorders>
            <w:tcMar>
              <w:left w:w="216" w:type="dxa"/>
              <w:bottom w:w="0" w:type="dxa"/>
            </w:tcMar>
          </w:tcPr>
          <w:p w14:paraId="13ED5BE2" w14:textId="6594F508" w:rsidR="00E0687E" w:rsidRDefault="00E0687E" w:rsidP="00724A20">
            <w:pPr>
              <w:jc w:val="both"/>
            </w:pPr>
            <w:r>
              <w:t xml:space="preserve">I am an SDET with </w:t>
            </w:r>
            <w:r w:rsidR="00772DF5">
              <w:t xml:space="preserve">3 </w:t>
            </w:r>
            <w:r>
              <w:t xml:space="preserve">years of experience in an IT services and technology firm, looking for a challenging career and opportunity, where I can demonstrate my skills and abilities to produce efficient and suitable solutions. </w:t>
            </w:r>
            <w:proofErr w:type="gramStart"/>
            <w:r>
              <w:t>And also</w:t>
            </w:r>
            <w:proofErr w:type="gramEnd"/>
            <w:r>
              <w:t xml:space="preserve"> explore learning opportunity that can help my growth in the technology and in turn help me work more effectively.</w:t>
            </w:r>
          </w:p>
        </w:tc>
      </w:tr>
      <w:tr w:rsidR="00E0687E" w14:paraId="5A4B7E87" w14:textId="77777777" w:rsidTr="00940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3"/>
          <w:tblHeader/>
        </w:trPr>
        <w:tc>
          <w:tcPr>
            <w:tcW w:w="2880" w:type="dxa"/>
            <w:tcMar>
              <w:bottom w:w="0" w:type="dxa"/>
              <w:right w:w="216" w:type="dxa"/>
            </w:tcMar>
          </w:tcPr>
          <w:p w14:paraId="751E2E4C" w14:textId="77777777" w:rsidR="00E0687E" w:rsidRDefault="00E0687E" w:rsidP="00E0687E">
            <w:pPr>
              <w:spacing w:line="240" w:lineRule="auto"/>
              <w:rPr>
                <w:bCs w:val="0"/>
              </w:rPr>
            </w:pPr>
          </w:p>
          <w:p w14:paraId="1FB59A12" w14:textId="77777777" w:rsidR="00E0687E" w:rsidRDefault="00E0687E" w:rsidP="00E0687E">
            <w:pPr>
              <w:spacing w:line="240" w:lineRule="auto"/>
              <w:rPr>
                <w:bCs w:val="0"/>
              </w:rPr>
            </w:pPr>
          </w:p>
          <w:p w14:paraId="2CE54B01" w14:textId="77777777" w:rsidR="00E0687E" w:rsidRDefault="00E0687E" w:rsidP="00E0687E">
            <w:pPr>
              <w:spacing w:line="240" w:lineRule="auto"/>
            </w:pPr>
          </w:p>
        </w:tc>
        <w:tc>
          <w:tcPr>
            <w:tcW w:w="7289" w:type="dxa"/>
            <w:tcBorders>
              <w:left w:val="nil"/>
            </w:tcBorders>
            <w:tcMar>
              <w:left w:w="216" w:type="dxa"/>
              <w:bottom w:w="0" w:type="dxa"/>
            </w:tcMar>
          </w:tcPr>
          <w:p w14:paraId="737B3FCD" w14:textId="77777777" w:rsidR="00E0687E" w:rsidRPr="0016131A" w:rsidRDefault="00E0687E" w:rsidP="00E0687E">
            <w:pPr>
              <w:spacing w:line="240" w:lineRule="auto"/>
              <w:rPr>
                <w:szCs w:val="20"/>
              </w:rPr>
            </w:pPr>
          </w:p>
        </w:tc>
      </w:tr>
      <w:tr w:rsidR="00E0687E" w14:paraId="707462E2" w14:textId="77777777" w:rsidTr="00940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80" w:type="dxa"/>
            <w:tcBorders>
              <w:right w:val="single" w:sz="12" w:space="0" w:color="7C9E0E" w:themeColor="accent1"/>
            </w:tcBorders>
            <w:tcMar>
              <w:bottom w:w="0" w:type="dxa"/>
              <w:right w:w="216" w:type="dxa"/>
            </w:tcMar>
          </w:tcPr>
          <w:p w14:paraId="1D41DFFB" w14:textId="77777777" w:rsidR="00E0687E" w:rsidRDefault="00000000" w:rsidP="00E0687E">
            <w:pPr>
              <w:pStyle w:val="Heading1"/>
              <w:jc w:val="right"/>
            </w:pPr>
            <w:sdt>
              <w:sdtPr>
                <w:id w:val="182946774"/>
                <w:placeholder>
                  <w:docPart w:val="7C26ECC9A8DD42FC83E845D717DDA59F"/>
                </w:placeholder>
                <w:temporary/>
                <w:showingPlcHdr/>
                <w15:appearance w15:val="hidden"/>
              </w:sdtPr>
              <w:sdtContent>
                <w:r w:rsidR="00E0687E">
                  <w:t>Skills &amp; Abilities</w:t>
                </w:r>
              </w:sdtContent>
            </w:sdt>
          </w:p>
        </w:tc>
        <w:tc>
          <w:tcPr>
            <w:tcW w:w="7289" w:type="dxa"/>
            <w:tcBorders>
              <w:left w:val="single" w:sz="12" w:space="0" w:color="7C9E0E" w:themeColor="accent1"/>
            </w:tcBorders>
            <w:tcMar>
              <w:left w:w="216" w:type="dxa"/>
              <w:bottom w:w="0" w:type="dxa"/>
            </w:tcMar>
          </w:tcPr>
          <w:p w14:paraId="3FAA7CBE" w14:textId="25F78964" w:rsidR="00E0687E" w:rsidRPr="002F7905" w:rsidRDefault="00E0687E" w:rsidP="00E0687E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50" w:line="240" w:lineRule="auto"/>
              <w:rPr>
                <w:rFonts w:ascii="Arial" w:eastAsia="Times New Roman" w:hAnsi="Arial" w:cs="Arial"/>
                <w:color w:val="1F1F1F"/>
                <w:szCs w:val="20"/>
              </w:rPr>
            </w:pPr>
            <w:r w:rsidRPr="00F66E88">
              <w:rPr>
                <w:rFonts w:ascii="Arial" w:eastAsia="Times New Roman" w:hAnsi="Arial" w:cs="Arial"/>
                <w:color w:val="1F1F1F"/>
                <w:szCs w:val="20"/>
              </w:rPr>
              <w:t xml:space="preserve">Programming languages: </w:t>
            </w:r>
            <w:r w:rsidRPr="002F7905">
              <w:rPr>
                <w:rFonts w:ascii="Arial" w:eastAsia="Times New Roman" w:hAnsi="Arial" w:cs="Arial"/>
                <w:color w:val="1F1F1F"/>
                <w:szCs w:val="20"/>
              </w:rPr>
              <w:t>Java with Object Oriented Programming approach.</w:t>
            </w:r>
          </w:p>
          <w:p w14:paraId="17ADF379" w14:textId="5E0D7400" w:rsidR="00E0687E" w:rsidRPr="002F7905" w:rsidRDefault="00E0687E" w:rsidP="00E0687E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50" w:line="240" w:lineRule="auto"/>
              <w:rPr>
                <w:rFonts w:ascii="Arial" w:eastAsia="Times New Roman" w:hAnsi="Arial" w:cs="Arial"/>
                <w:color w:val="1F1F1F"/>
                <w:szCs w:val="20"/>
              </w:rPr>
            </w:pPr>
            <w:r w:rsidRPr="00F66E88">
              <w:rPr>
                <w:rFonts w:ascii="Arial" w:eastAsia="Times New Roman" w:hAnsi="Arial" w:cs="Arial"/>
                <w:color w:val="1F1F1F"/>
                <w:szCs w:val="20"/>
              </w:rPr>
              <w:t xml:space="preserve">Test automation frameworks: Selenium, </w:t>
            </w:r>
            <w:r>
              <w:rPr>
                <w:rFonts w:ascii="Arial" w:eastAsia="Times New Roman" w:hAnsi="Arial" w:cs="Arial"/>
                <w:color w:val="1F1F1F"/>
                <w:szCs w:val="20"/>
              </w:rPr>
              <w:t>TestN</w:t>
            </w:r>
            <w:r w:rsidR="00AC2C3D">
              <w:rPr>
                <w:rFonts w:ascii="Arial" w:eastAsia="Times New Roman" w:hAnsi="Arial" w:cs="Arial"/>
                <w:color w:val="1F1F1F"/>
                <w:szCs w:val="20"/>
              </w:rPr>
              <w:t>G</w:t>
            </w:r>
            <w:r w:rsidRPr="002F7905">
              <w:rPr>
                <w:rFonts w:ascii="Arial" w:eastAsia="Times New Roman" w:hAnsi="Arial" w:cs="Arial"/>
                <w:color w:val="1F1F1F"/>
                <w:szCs w:val="20"/>
              </w:rPr>
              <w:t>,</w:t>
            </w:r>
            <w:r>
              <w:rPr>
                <w:rFonts w:ascii="Arial" w:eastAsia="Times New Roman" w:hAnsi="Arial" w:cs="Arial"/>
                <w:color w:val="1F1F1F"/>
                <w:szCs w:val="20"/>
              </w:rPr>
              <w:t xml:space="preserve"> </w:t>
            </w:r>
            <w:r w:rsidR="0024238F">
              <w:rPr>
                <w:rFonts w:ascii="Arial" w:eastAsia="Times New Roman" w:hAnsi="Arial" w:cs="Arial"/>
                <w:color w:val="1F1F1F"/>
                <w:szCs w:val="20"/>
              </w:rPr>
              <w:t xml:space="preserve">BDD </w:t>
            </w:r>
            <w:r>
              <w:rPr>
                <w:rFonts w:ascii="Arial" w:eastAsia="Times New Roman" w:hAnsi="Arial" w:cs="Arial"/>
                <w:color w:val="1F1F1F"/>
                <w:szCs w:val="20"/>
              </w:rPr>
              <w:t>Cucumber</w:t>
            </w:r>
          </w:p>
          <w:p w14:paraId="3CCF2B44" w14:textId="300BDE8C" w:rsidR="00E0687E" w:rsidRPr="00F66E88" w:rsidRDefault="00AC2C3D" w:rsidP="00E0687E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50" w:line="240" w:lineRule="auto"/>
              <w:rPr>
                <w:rFonts w:ascii="Arial" w:eastAsia="Times New Roman" w:hAnsi="Arial" w:cs="Arial"/>
                <w:color w:val="1F1F1F"/>
                <w:szCs w:val="20"/>
              </w:rPr>
            </w:pPr>
            <w:r>
              <w:rPr>
                <w:rFonts w:ascii="Arial" w:eastAsia="Times New Roman" w:hAnsi="Arial" w:cs="Arial"/>
                <w:color w:val="1F1F1F"/>
                <w:szCs w:val="20"/>
              </w:rPr>
              <w:t>Build/</w:t>
            </w:r>
            <w:r w:rsidR="00E0687E" w:rsidRPr="00F66E88">
              <w:rPr>
                <w:rFonts w:ascii="Arial" w:eastAsia="Times New Roman" w:hAnsi="Arial" w:cs="Arial"/>
                <w:color w:val="1F1F1F"/>
                <w:szCs w:val="20"/>
              </w:rPr>
              <w:t xml:space="preserve">Test management tools: </w:t>
            </w:r>
            <w:proofErr w:type="gramStart"/>
            <w:r>
              <w:rPr>
                <w:rFonts w:ascii="Arial" w:eastAsia="Times New Roman" w:hAnsi="Arial" w:cs="Arial"/>
                <w:color w:val="1F1F1F"/>
                <w:szCs w:val="20"/>
              </w:rPr>
              <w:t xml:space="preserve">Maven, </w:t>
            </w:r>
            <w:r w:rsidR="00D7430D">
              <w:rPr>
                <w:rFonts w:ascii="Arial" w:eastAsia="Times New Roman" w:hAnsi="Arial" w:cs="Arial"/>
                <w:color w:val="1F1F1F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1F1F1F"/>
                <w:szCs w:val="20"/>
              </w:rPr>
              <w:t>Jenkins</w:t>
            </w:r>
            <w:proofErr w:type="gramEnd"/>
            <w:r>
              <w:rPr>
                <w:rFonts w:ascii="Arial" w:eastAsia="Times New Roman" w:hAnsi="Arial" w:cs="Arial"/>
                <w:color w:val="1F1F1F"/>
                <w:szCs w:val="20"/>
              </w:rPr>
              <w:t xml:space="preserve">, </w:t>
            </w:r>
            <w:r w:rsidR="00E0687E" w:rsidRPr="00F66E88">
              <w:rPr>
                <w:rFonts w:ascii="Arial" w:eastAsia="Times New Roman" w:hAnsi="Arial" w:cs="Arial"/>
                <w:color w:val="1F1F1F"/>
                <w:szCs w:val="20"/>
              </w:rPr>
              <w:t>JIRA,</w:t>
            </w:r>
            <w:r w:rsidR="0024238F">
              <w:rPr>
                <w:rFonts w:ascii="Arial" w:eastAsia="Times New Roman" w:hAnsi="Arial" w:cs="Arial"/>
                <w:color w:val="1F1F1F"/>
                <w:szCs w:val="20"/>
              </w:rPr>
              <w:t xml:space="preserve"> </w:t>
            </w:r>
            <w:proofErr w:type="spellStart"/>
            <w:r w:rsidR="0024238F">
              <w:rPr>
                <w:rFonts w:ascii="Arial" w:eastAsia="Times New Roman" w:hAnsi="Arial" w:cs="Arial"/>
                <w:color w:val="1F1F1F"/>
                <w:szCs w:val="20"/>
              </w:rPr>
              <w:t>Blazemeter</w:t>
            </w:r>
            <w:proofErr w:type="spellEnd"/>
          </w:p>
          <w:p w14:paraId="72BBB5FA" w14:textId="01E7486B" w:rsidR="00E0687E" w:rsidRPr="00F66E88" w:rsidRDefault="00AC2C3D" w:rsidP="00E0687E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50" w:line="240" w:lineRule="auto"/>
              <w:rPr>
                <w:rFonts w:ascii="Arial" w:eastAsia="Times New Roman" w:hAnsi="Arial" w:cs="Arial"/>
                <w:color w:val="1F1F1F"/>
                <w:szCs w:val="20"/>
              </w:rPr>
            </w:pPr>
            <w:r>
              <w:rPr>
                <w:rFonts w:ascii="Arial" w:eastAsia="Times New Roman" w:hAnsi="Arial" w:cs="Arial"/>
                <w:color w:val="1F1F1F"/>
                <w:szCs w:val="20"/>
              </w:rPr>
              <w:t xml:space="preserve">Testing </w:t>
            </w:r>
            <w:r w:rsidR="00E0687E" w:rsidRPr="00F66E88">
              <w:rPr>
                <w:rFonts w:ascii="Arial" w:eastAsia="Times New Roman" w:hAnsi="Arial" w:cs="Arial"/>
                <w:color w:val="1F1F1F"/>
                <w:szCs w:val="20"/>
              </w:rPr>
              <w:t xml:space="preserve">tools: </w:t>
            </w:r>
            <w:proofErr w:type="gramStart"/>
            <w:r>
              <w:rPr>
                <w:rFonts w:ascii="Arial" w:eastAsia="Times New Roman" w:hAnsi="Arial" w:cs="Arial"/>
                <w:color w:val="1F1F1F"/>
                <w:szCs w:val="20"/>
              </w:rPr>
              <w:t>TestNG,  Post</w:t>
            </w:r>
            <w:proofErr w:type="gramEnd"/>
            <w:r>
              <w:rPr>
                <w:rFonts w:ascii="Arial" w:eastAsia="Times New Roman" w:hAnsi="Arial" w:cs="Arial"/>
                <w:color w:val="1F1F1F"/>
                <w:szCs w:val="20"/>
              </w:rPr>
              <w:t xml:space="preserve"> Man, SoapUI</w:t>
            </w:r>
            <w:r w:rsidR="0024238F">
              <w:rPr>
                <w:rFonts w:ascii="Arial" w:eastAsia="Times New Roman" w:hAnsi="Arial" w:cs="Arial"/>
                <w:color w:val="1F1F1F"/>
                <w:szCs w:val="20"/>
              </w:rPr>
              <w:t xml:space="preserve">, </w:t>
            </w:r>
            <w:proofErr w:type="spellStart"/>
            <w:r w:rsidR="0024238F">
              <w:rPr>
                <w:rFonts w:ascii="Arial" w:eastAsia="Times New Roman" w:hAnsi="Arial" w:cs="Arial"/>
                <w:color w:val="1F1F1F"/>
                <w:szCs w:val="20"/>
              </w:rPr>
              <w:t>Jmeter</w:t>
            </w:r>
            <w:proofErr w:type="spellEnd"/>
          </w:p>
          <w:p w14:paraId="264135B4" w14:textId="4D501213" w:rsidR="00E0687E" w:rsidRPr="00F66E88" w:rsidRDefault="00E0687E" w:rsidP="00E0687E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50" w:line="240" w:lineRule="auto"/>
              <w:rPr>
                <w:rFonts w:ascii="Arial" w:eastAsia="Times New Roman" w:hAnsi="Arial" w:cs="Arial"/>
                <w:color w:val="1F1F1F"/>
                <w:szCs w:val="20"/>
              </w:rPr>
            </w:pPr>
            <w:r w:rsidRPr="00F66E88">
              <w:rPr>
                <w:rFonts w:ascii="Arial" w:eastAsia="Times New Roman" w:hAnsi="Arial" w:cs="Arial"/>
                <w:color w:val="1F1F1F"/>
                <w:szCs w:val="20"/>
              </w:rPr>
              <w:t>Version control systems: Git</w:t>
            </w:r>
            <w:r w:rsidR="0024238F">
              <w:rPr>
                <w:rFonts w:ascii="Arial" w:eastAsia="Times New Roman" w:hAnsi="Arial" w:cs="Arial"/>
                <w:color w:val="1F1F1F"/>
                <w:szCs w:val="20"/>
              </w:rPr>
              <w:t xml:space="preserve"> </w:t>
            </w:r>
          </w:p>
          <w:p w14:paraId="2EB5F3DD" w14:textId="73FCF130" w:rsidR="00E0687E" w:rsidRPr="00F66E88" w:rsidRDefault="00E0687E" w:rsidP="00E0687E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50" w:line="240" w:lineRule="auto"/>
              <w:rPr>
                <w:rFonts w:ascii="Arial" w:eastAsia="Times New Roman" w:hAnsi="Arial" w:cs="Arial"/>
                <w:color w:val="1F1F1F"/>
                <w:szCs w:val="20"/>
              </w:rPr>
            </w:pPr>
            <w:r w:rsidRPr="00F66E88">
              <w:rPr>
                <w:rFonts w:ascii="Arial" w:eastAsia="Times New Roman" w:hAnsi="Arial" w:cs="Arial"/>
                <w:color w:val="1F1F1F"/>
                <w:szCs w:val="20"/>
              </w:rPr>
              <w:t xml:space="preserve">Database technologies: </w:t>
            </w:r>
            <w:r w:rsidR="00AC2C3D">
              <w:rPr>
                <w:rFonts w:ascii="Arial" w:eastAsia="Times New Roman" w:hAnsi="Arial" w:cs="Arial"/>
                <w:color w:val="1F1F1F"/>
                <w:szCs w:val="20"/>
              </w:rPr>
              <w:t xml:space="preserve">My </w:t>
            </w:r>
            <w:r w:rsidRPr="00F66E88">
              <w:rPr>
                <w:rFonts w:ascii="Arial" w:eastAsia="Times New Roman" w:hAnsi="Arial" w:cs="Arial"/>
                <w:color w:val="1F1F1F"/>
                <w:szCs w:val="20"/>
              </w:rPr>
              <w:t>SQL</w:t>
            </w:r>
          </w:p>
          <w:p w14:paraId="033A58FC" w14:textId="64A85C40" w:rsidR="00E0687E" w:rsidRPr="00826594" w:rsidRDefault="00E0687E" w:rsidP="00E0687E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5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F66E88">
              <w:rPr>
                <w:rFonts w:ascii="Arial" w:eastAsia="Times New Roman" w:hAnsi="Arial" w:cs="Arial"/>
                <w:color w:val="1F1F1F"/>
                <w:szCs w:val="20"/>
              </w:rPr>
              <w:t>Agile methodologies: Scrum, Kanban</w:t>
            </w:r>
          </w:p>
        </w:tc>
      </w:tr>
      <w:tr w:rsidR="00E0687E" w:rsidRPr="00C24A01" w14:paraId="364CAE0A" w14:textId="77777777" w:rsidTr="00940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4"/>
          <w:tblHeader/>
        </w:trPr>
        <w:tc>
          <w:tcPr>
            <w:tcW w:w="2880" w:type="dxa"/>
            <w:tcMar>
              <w:bottom w:w="0" w:type="dxa"/>
              <w:right w:w="216" w:type="dxa"/>
            </w:tcMar>
          </w:tcPr>
          <w:p w14:paraId="3C025FCE" w14:textId="77777777" w:rsidR="00E0687E" w:rsidRDefault="00E0687E" w:rsidP="00E0687E"/>
        </w:tc>
        <w:tc>
          <w:tcPr>
            <w:tcW w:w="7289" w:type="dxa"/>
            <w:tcBorders>
              <w:left w:val="nil"/>
            </w:tcBorders>
            <w:tcMar>
              <w:left w:w="216" w:type="dxa"/>
              <w:bottom w:w="0" w:type="dxa"/>
            </w:tcMar>
          </w:tcPr>
          <w:p w14:paraId="4B401DC3" w14:textId="77777777" w:rsidR="00E0687E" w:rsidRDefault="00E0687E" w:rsidP="00E0687E">
            <w:pPr>
              <w:rPr>
                <w:bCs w:val="0"/>
              </w:rPr>
            </w:pPr>
          </w:p>
          <w:p w14:paraId="42223B60" w14:textId="77777777" w:rsidR="00E0687E" w:rsidRPr="00C24A01" w:rsidRDefault="00E0687E" w:rsidP="00E0687E"/>
        </w:tc>
      </w:tr>
      <w:tr w:rsidR="00E0687E" w14:paraId="62356B85" w14:textId="77777777" w:rsidTr="00940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80" w:type="dxa"/>
            <w:tcBorders>
              <w:right w:val="single" w:sz="12" w:space="0" w:color="7C9E0E" w:themeColor="accent1"/>
            </w:tcBorders>
            <w:tcMar>
              <w:bottom w:w="0" w:type="dxa"/>
              <w:right w:w="216" w:type="dxa"/>
            </w:tcMar>
          </w:tcPr>
          <w:p w14:paraId="36BD7925" w14:textId="77777777" w:rsidR="00E0687E" w:rsidRDefault="00000000" w:rsidP="00E0687E">
            <w:pPr>
              <w:pStyle w:val="Heading1"/>
              <w:jc w:val="right"/>
            </w:pPr>
            <w:sdt>
              <w:sdtPr>
                <w:id w:val="-1169639224"/>
                <w:placeholder>
                  <w:docPart w:val="D4B9C83E30EF45239D51D40366880E97"/>
                </w:placeholder>
                <w:temporary/>
                <w:showingPlcHdr/>
                <w15:appearance w15:val="hidden"/>
              </w:sdtPr>
              <w:sdtContent>
                <w:r w:rsidR="00E0687E">
                  <w:t>Experience</w:t>
                </w:r>
              </w:sdtContent>
            </w:sdt>
          </w:p>
        </w:tc>
        <w:tc>
          <w:tcPr>
            <w:tcW w:w="7289" w:type="dxa"/>
            <w:tcBorders>
              <w:left w:val="single" w:sz="12" w:space="0" w:color="7C9E0E" w:themeColor="accent1"/>
            </w:tcBorders>
            <w:tcMar>
              <w:left w:w="216" w:type="dxa"/>
              <w:bottom w:w="0" w:type="dxa"/>
            </w:tcMar>
          </w:tcPr>
          <w:p w14:paraId="76D76A85" w14:textId="342CF233" w:rsidR="00E0687E" w:rsidRDefault="00E0687E" w:rsidP="00E0687E">
            <w:pPr>
              <w:pStyle w:val="Heading2"/>
            </w:pPr>
            <w:r>
              <w:rPr>
                <w:bCs w:val="0"/>
              </w:rPr>
              <w:t xml:space="preserve">SENIOR </w:t>
            </w:r>
            <w:r w:rsidR="000519C2">
              <w:rPr>
                <w:bCs w:val="0"/>
              </w:rPr>
              <w:t>SoftWARE ENGINEER - TEST</w:t>
            </w:r>
          </w:p>
          <w:p w14:paraId="4208192E" w14:textId="63FA5698" w:rsidR="00E0687E" w:rsidRDefault="00E0687E" w:rsidP="00E0687E">
            <w:pPr>
              <w:rPr>
                <w:bCs w:val="0"/>
              </w:rPr>
            </w:pPr>
            <w:r>
              <w:t xml:space="preserve">AUGUST 2023 </w:t>
            </w:r>
            <w:r w:rsidR="000519C2">
              <w:t>–</w:t>
            </w:r>
            <w:r>
              <w:t xml:space="preserve"> Present</w:t>
            </w:r>
          </w:p>
          <w:p w14:paraId="1254BAA3" w14:textId="77777777" w:rsidR="00701FE1" w:rsidRPr="00701FE1" w:rsidRDefault="00701FE1" w:rsidP="000519C2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701FE1">
              <w:rPr>
                <w:rFonts w:cstheme="minorHAnsi"/>
                <w:color w:val="545454"/>
              </w:rPr>
              <w:t xml:space="preserve">I have expertise on </w:t>
            </w:r>
            <w:proofErr w:type="gramStart"/>
            <w:r w:rsidRPr="00701FE1">
              <w:rPr>
                <w:rFonts w:cstheme="minorHAnsi"/>
                <w:color w:val="545454"/>
              </w:rPr>
              <w:t>monitoring ,</w:t>
            </w:r>
            <w:proofErr w:type="gramEnd"/>
            <w:r w:rsidRPr="00701FE1">
              <w:rPr>
                <w:rFonts w:cstheme="minorHAnsi"/>
                <w:color w:val="545454"/>
              </w:rPr>
              <w:t xml:space="preserve"> documenting , and designing Test framework that challenges the application design. I have hands -on with all the areas of SDLC. Experienced in Agile development methodology over the period I worked </w:t>
            </w:r>
            <w:proofErr w:type="gramStart"/>
            <w:r w:rsidRPr="00701FE1">
              <w:rPr>
                <w:rFonts w:cstheme="minorHAnsi"/>
                <w:color w:val="545454"/>
              </w:rPr>
              <w:t>in</w:t>
            </w:r>
            <w:proofErr w:type="gramEnd"/>
            <w:r w:rsidRPr="00701FE1">
              <w:rPr>
                <w:rFonts w:cstheme="minorHAnsi"/>
                <w:color w:val="545454"/>
              </w:rPr>
              <w:t xml:space="preserve"> the project.</w:t>
            </w:r>
          </w:p>
          <w:p w14:paraId="2D9CADB2" w14:textId="1404AC5A" w:rsidR="000519C2" w:rsidRPr="00BD7381" w:rsidRDefault="00BD7381" w:rsidP="000519C2">
            <w:pPr>
              <w:pStyle w:val="ListParagraph"/>
              <w:numPr>
                <w:ilvl w:val="0"/>
                <w:numId w:val="11"/>
              </w:numPr>
            </w:pPr>
            <w:r>
              <w:t xml:space="preserve">Experienced in Continuous testing, Debugging, and managing the test results and documenting the observations and end-to-end analysis on various test executions. </w:t>
            </w:r>
          </w:p>
          <w:p w14:paraId="70B50D58" w14:textId="754DAA26" w:rsidR="00BD7381" w:rsidRPr="00BD7381" w:rsidRDefault="00BD7381" w:rsidP="000519C2">
            <w:pPr>
              <w:pStyle w:val="ListParagraph"/>
              <w:numPr>
                <w:ilvl w:val="0"/>
                <w:numId w:val="11"/>
              </w:numPr>
            </w:pPr>
            <w:r>
              <w:t xml:space="preserve">Experienced on various Test monitoring and debugging tools like </w:t>
            </w:r>
            <w:proofErr w:type="spellStart"/>
            <w:proofErr w:type="gramStart"/>
            <w:r>
              <w:t>Newrelic</w:t>
            </w:r>
            <w:proofErr w:type="spellEnd"/>
            <w:r>
              <w:t xml:space="preserve"> ,</w:t>
            </w:r>
            <w:proofErr w:type="gramEnd"/>
            <w:r>
              <w:t xml:space="preserve"> Splunk and also for the analysis on test metrics. </w:t>
            </w:r>
          </w:p>
          <w:p w14:paraId="7AA4065E" w14:textId="6D92BC65" w:rsidR="00BD7381" w:rsidRPr="00AF3B5A" w:rsidRDefault="00BD7381" w:rsidP="000519C2">
            <w:pPr>
              <w:pStyle w:val="ListParagraph"/>
              <w:numPr>
                <w:ilvl w:val="0"/>
                <w:numId w:val="11"/>
              </w:numPr>
            </w:pPr>
            <w:r>
              <w:lastRenderedPageBreak/>
              <w:t xml:space="preserve">Responsible for </w:t>
            </w:r>
            <w:proofErr w:type="gramStart"/>
            <w:r>
              <w:t>raising ,</w:t>
            </w:r>
            <w:proofErr w:type="gramEnd"/>
            <w:r>
              <w:t xml:space="preserve"> tracking and managing Bug/Defect through Defect management tools and </w:t>
            </w:r>
            <w:proofErr w:type="gramStart"/>
            <w:r>
              <w:t>brought</w:t>
            </w:r>
            <w:proofErr w:type="gramEnd"/>
            <w:r>
              <w:t xml:space="preserve"> solutions to make the system work more </w:t>
            </w:r>
            <w:r w:rsidR="00AF3B5A">
              <w:t>efficiently in the project.</w:t>
            </w:r>
          </w:p>
          <w:p w14:paraId="42BFD593" w14:textId="77777777" w:rsidR="00AF3B5A" w:rsidRDefault="00AF3B5A" w:rsidP="00AF3B5A">
            <w:pPr>
              <w:pStyle w:val="ListParagraph"/>
            </w:pPr>
          </w:p>
          <w:p w14:paraId="1DDD4D2C" w14:textId="4F82C058" w:rsidR="00E0687E" w:rsidRPr="002F7905" w:rsidRDefault="00E0687E" w:rsidP="00E0687E">
            <w:pPr>
              <w:pStyle w:val="Heading2"/>
            </w:pPr>
            <w:r w:rsidRPr="002F7905">
              <w:t xml:space="preserve">Engineer </w:t>
            </w:r>
          </w:p>
          <w:p w14:paraId="4DE64476" w14:textId="10066F59" w:rsidR="00E0687E" w:rsidRDefault="00E0687E" w:rsidP="00E0687E">
            <w:pPr>
              <w:pStyle w:val="Heading3"/>
            </w:pPr>
            <w:r>
              <w:t>April 2021 – August 2023</w:t>
            </w:r>
          </w:p>
          <w:p w14:paraId="73A82E03" w14:textId="7B903B15" w:rsidR="00E0687E" w:rsidRPr="00AD61AD" w:rsidRDefault="00E0687E" w:rsidP="00724A20">
            <w:pPr>
              <w:pStyle w:val="ListParagraph"/>
              <w:numPr>
                <w:ilvl w:val="0"/>
                <w:numId w:val="3"/>
              </w:numPr>
              <w:jc w:val="both"/>
            </w:pPr>
            <w:r w:rsidRPr="00AD61AD">
              <w:t xml:space="preserve"> </w:t>
            </w:r>
            <w:r w:rsidR="00066DD9">
              <w:t>E</w:t>
            </w:r>
            <w:r w:rsidRPr="00AD61AD">
              <w:t xml:space="preserve">xperience </w:t>
            </w:r>
            <w:proofErr w:type="gramStart"/>
            <w:r w:rsidRPr="00AD61AD">
              <w:t>in the area of</w:t>
            </w:r>
            <w:proofErr w:type="gramEnd"/>
            <w:r w:rsidRPr="00AD61AD">
              <w:t xml:space="preserve"> Software Testing (</w:t>
            </w:r>
            <w:r w:rsidR="00066DD9">
              <w:t>Automation for Both Functional and Non-Functional</w:t>
            </w:r>
            <w:r w:rsidRPr="00AD61AD">
              <w:t>) with a good understanding of Test Planning, Test Design, Test Execution and Defect Reporting &amp; Tracking.</w:t>
            </w:r>
          </w:p>
          <w:p w14:paraId="05679138" w14:textId="5AAC6344" w:rsidR="00E0687E" w:rsidRPr="00724A20" w:rsidRDefault="00E0687E" w:rsidP="00724A20">
            <w:pPr>
              <w:pStyle w:val="ListParagraph"/>
              <w:numPr>
                <w:ilvl w:val="0"/>
                <w:numId w:val="3"/>
              </w:numPr>
              <w:jc w:val="both"/>
            </w:pPr>
            <w:r w:rsidRPr="00940F88">
              <w:t>Experience</w:t>
            </w:r>
            <w:r w:rsidR="00FF31DA">
              <w:t>d</w:t>
            </w:r>
            <w:r w:rsidRPr="00940F88">
              <w:t xml:space="preserve"> in Automating Web Application Testing using Selenium </w:t>
            </w:r>
            <w:r>
              <w:t xml:space="preserve">and </w:t>
            </w:r>
            <w:r w:rsidRPr="00940F88">
              <w:t>TestNG framework</w:t>
            </w:r>
            <w:r>
              <w:t>s</w:t>
            </w:r>
            <w:r w:rsidRPr="00940F88">
              <w:t>.</w:t>
            </w:r>
          </w:p>
          <w:p w14:paraId="079502C6" w14:textId="6FD0F3D5" w:rsidR="00724A20" w:rsidRPr="00724A20" w:rsidRDefault="00724A20" w:rsidP="00724A20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Experienced in SDLC and STLC Process.</w:t>
            </w:r>
          </w:p>
          <w:p w14:paraId="7C3B9BF8" w14:textId="65C48AEC" w:rsidR="00E0687E" w:rsidRPr="003E5A71" w:rsidRDefault="00E0687E" w:rsidP="00724A20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Good</w:t>
            </w:r>
            <w:r w:rsidRPr="00CC0A49">
              <w:t xml:space="preserve"> </w:t>
            </w:r>
            <w:r w:rsidR="00FF31DA">
              <w:t xml:space="preserve">Knowledge </w:t>
            </w:r>
            <w:r w:rsidRPr="00CC0A49">
              <w:t xml:space="preserve">in Java with Objected oriented Programming </w:t>
            </w:r>
            <w:proofErr w:type="gramStart"/>
            <w:r w:rsidR="00FF31DA">
              <w:t>Skills</w:t>
            </w:r>
            <w:r w:rsidR="00066DD9">
              <w:t xml:space="preserve"> ,</w:t>
            </w:r>
            <w:proofErr w:type="gramEnd"/>
            <w:r w:rsidR="00066DD9">
              <w:t xml:space="preserve"> </w:t>
            </w:r>
            <w:r w:rsidR="00772DF5">
              <w:t>,</w:t>
            </w:r>
            <w:r w:rsidR="00066DD9">
              <w:t xml:space="preserve">problem solving ability and Data structures and Algorithms. </w:t>
            </w:r>
          </w:p>
          <w:p w14:paraId="5CC82460" w14:textId="4A118569" w:rsidR="00E0687E" w:rsidRPr="003E5A71" w:rsidRDefault="00724A20" w:rsidP="00724A20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Experienced in creating and maintaining </w:t>
            </w:r>
            <w:r w:rsidR="0024238F">
              <w:t xml:space="preserve">Integration, </w:t>
            </w:r>
            <w:r>
              <w:t>Regression</w:t>
            </w:r>
            <w:r w:rsidR="0024238F">
              <w:t xml:space="preserve">, </w:t>
            </w:r>
            <w:r>
              <w:t>Automation Suites</w:t>
            </w:r>
            <w:r w:rsidR="0024238F">
              <w:t xml:space="preserve"> for performance testing like </w:t>
            </w:r>
            <w:proofErr w:type="gramStart"/>
            <w:r w:rsidR="0024238F">
              <w:t>load ,</w:t>
            </w:r>
            <w:proofErr w:type="gramEnd"/>
            <w:r w:rsidR="0024238F">
              <w:t xml:space="preserve"> stress and endurance tests using </w:t>
            </w:r>
            <w:proofErr w:type="spellStart"/>
            <w:r w:rsidR="0024238F">
              <w:t>Jmeter</w:t>
            </w:r>
            <w:proofErr w:type="spellEnd"/>
            <w:r w:rsidR="0024238F">
              <w:t xml:space="preserve">. </w:t>
            </w:r>
          </w:p>
          <w:p w14:paraId="5C129705" w14:textId="1BEADAA1" w:rsidR="00E0687E" w:rsidRPr="00A900D4" w:rsidRDefault="00E0687E" w:rsidP="00724A20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Taken Complete Ownership of testing activities </w:t>
            </w:r>
            <w:r w:rsidR="00724A20">
              <w:t>for</w:t>
            </w:r>
            <w:r>
              <w:t xml:space="preserve"> </w:t>
            </w:r>
            <w:r w:rsidR="0024238F">
              <w:t xml:space="preserve">the most </w:t>
            </w:r>
            <w:proofErr w:type="gramStart"/>
            <w:r w:rsidR="0024238F">
              <w:t>business critical</w:t>
            </w:r>
            <w:proofErr w:type="gramEnd"/>
            <w:r w:rsidR="0024238F">
              <w:t xml:space="preserve"> Applications in the project. </w:t>
            </w:r>
          </w:p>
          <w:p w14:paraId="2FBC00A4" w14:textId="5FF30B27" w:rsidR="00E0687E" w:rsidRPr="00A900D4" w:rsidRDefault="00724A20" w:rsidP="00724A20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E</w:t>
            </w:r>
            <w:r w:rsidR="00E0687E" w:rsidRPr="00A900D4">
              <w:t>xperience in</w:t>
            </w:r>
            <w:r w:rsidR="00E0687E">
              <w:t xml:space="preserve"> Tools like</w:t>
            </w:r>
            <w:r w:rsidR="00E0687E" w:rsidRPr="00A900D4">
              <w:t xml:space="preserve"> git</w:t>
            </w:r>
            <w:r w:rsidR="00E0687E">
              <w:t xml:space="preserve"> and</w:t>
            </w:r>
            <w:r w:rsidR="00E0687E" w:rsidRPr="00A900D4">
              <w:t xml:space="preserve"> Jenkins.</w:t>
            </w:r>
          </w:p>
          <w:p w14:paraId="430A3FC6" w14:textId="19D92A30" w:rsidR="00E0687E" w:rsidRPr="00724A20" w:rsidRDefault="00E0687E" w:rsidP="00724A20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Responsible for writing SQL queries for accessing the data from Database.</w:t>
            </w:r>
          </w:p>
          <w:p w14:paraId="449E3841" w14:textId="34017FDA" w:rsidR="00724A20" w:rsidRPr="00724A20" w:rsidRDefault="00724A20" w:rsidP="00724A20">
            <w:pPr>
              <w:pStyle w:val="ListParagraph"/>
              <w:numPr>
                <w:ilvl w:val="0"/>
                <w:numId w:val="3"/>
              </w:numPr>
              <w:jc w:val="both"/>
            </w:pPr>
            <w:r w:rsidRPr="00CC0A49">
              <w:t xml:space="preserve">Worked with software development and testing team members to design and develop </w:t>
            </w:r>
            <w:r>
              <w:t xml:space="preserve">the Application </w:t>
            </w:r>
            <w:r w:rsidRPr="00CC0A49">
              <w:t>to meet client requirements.</w:t>
            </w:r>
          </w:p>
          <w:p w14:paraId="0D675178" w14:textId="05D1B7F3" w:rsidR="00E0687E" w:rsidRPr="00724A20" w:rsidRDefault="00E0687E" w:rsidP="00724A20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Coordinated with UAT team by providing </w:t>
            </w:r>
            <w:r w:rsidR="00A710C1">
              <w:t>them with</w:t>
            </w:r>
            <w:r>
              <w:t xml:space="preserve"> test cases and </w:t>
            </w:r>
            <w:r w:rsidR="00A710C1">
              <w:t>test data</w:t>
            </w:r>
            <w:r w:rsidR="00724A20">
              <w:t>.</w:t>
            </w:r>
            <w:r>
              <w:t xml:space="preserve"> </w:t>
            </w:r>
          </w:p>
          <w:p w14:paraId="3A8FB3D8" w14:textId="77777777" w:rsidR="00724A20" w:rsidRPr="00CC0A49" w:rsidRDefault="00724A20" w:rsidP="00724A20">
            <w:pPr>
              <w:pStyle w:val="ListParagraph"/>
              <w:jc w:val="both"/>
            </w:pPr>
          </w:p>
          <w:p w14:paraId="638B8ED7" w14:textId="0E7B102C" w:rsidR="00E0687E" w:rsidRDefault="00E0687E" w:rsidP="00E0687E">
            <w:pPr>
              <w:pStyle w:val="Heading2"/>
              <w:rPr>
                <w:bCs w:val="0"/>
              </w:rPr>
            </w:pPr>
            <w:r>
              <w:t>ENGINEER - TrAINEE</w:t>
            </w:r>
          </w:p>
          <w:p w14:paraId="5D4B6ADB" w14:textId="45F9D12F" w:rsidR="00E0687E" w:rsidRDefault="00E0687E" w:rsidP="00E0687E">
            <w:pPr>
              <w:rPr>
                <w:bCs w:val="0"/>
              </w:rPr>
            </w:pPr>
            <w:r>
              <w:t>DEC 2020 – APRIL 2021</w:t>
            </w:r>
          </w:p>
          <w:p w14:paraId="5F1E8A9F" w14:textId="3BD893BA" w:rsidR="00E0687E" w:rsidRPr="00CC0A49" w:rsidRDefault="00E0687E" w:rsidP="006254B8">
            <w:pPr>
              <w:widowControl w:val="0"/>
              <w:numPr>
                <w:ilvl w:val="0"/>
                <w:numId w:val="3"/>
              </w:numPr>
              <w:suppressAutoHyphens/>
              <w:autoSpaceDE w:val="0"/>
              <w:spacing w:line="276" w:lineRule="auto"/>
              <w:ind w:right="-40"/>
              <w:jc w:val="both"/>
              <w:rPr>
                <w:rFonts w:ascii="Calibri" w:hAnsi="Calibri" w:cs="Calibri"/>
                <w:color w:val="000000"/>
                <w:sz w:val="22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2"/>
                <w:shd w:val="clear" w:color="auto" w:fill="FFFFFF"/>
              </w:rPr>
              <w:t xml:space="preserve">Good Experience in Java </w:t>
            </w:r>
            <w:r w:rsidR="00AF3B5A">
              <w:rPr>
                <w:rFonts w:ascii="Calibri" w:hAnsi="Calibri" w:cs="Calibri"/>
                <w:color w:val="000000"/>
                <w:sz w:val="22"/>
                <w:shd w:val="clear" w:color="auto" w:fill="FFFFFF"/>
              </w:rPr>
              <w:t xml:space="preserve">and </w:t>
            </w:r>
            <w:proofErr w:type="gramStart"/>
            <w:r w:rsidR="00AF3B5A">
              <w:rPr>
                <w:rFonts w:ascii="Calibri" w:hAnsi="Calibri" w:cs="Calibri"/>
                <w:color w:val="000000"/>
                <w:sz w:val="22"/>
                <w:shd w:val="clear" w:color="auto" w:fill="FFFFFF"/>
              </w:rPr>
              <w:t>Object Oriented</w:t>
            </w:r>
            <w:proofErr w:type="gramEnd"/>
            <w:r w:rsidR="00AF3B5A">
              <w:rPr>
                <w:rFonts w:ascii="Calibri" w:hAnsi="Calibri" w:cs="Calibri"/>
                <w:color w:val="000000"/>
                <w:sz w:val="22"/>
                <w:shd w:val="clear" w:color="auto" w:fill="FFFFFF"/>
              </w:rPr>
              <w:t xml:space="preserve"> Programming </w:t>
            </w:r>
          </w:p>
          <w:p w14:paraId="58E99BF5" w14:textId="4F399772" w:rsidR="00E0687E" w:rsidRPr="00CC0A49" w:rsidRDefault="00E0687E" w:rsidP="006254B8">
            <w:pPr>
              <w:widowControl w:val="0"/>
              <w:numPr>
                <w:ilvl w:val="0"/>
                <w:numId w:val="3"/>
              </w:numPr>
              <w:suppressAutoHyphens/>
              <w:autoSpaceDE w:val="0"/>
              <w:spacing w:line="276" w:lineRule="auto"/>
              <w:ind w:right="-40"/>
              <w:jc w:val="both"/>
              <w:rPr>
                <w:rFonts w:ascii="Calibri" w:hAnsi="Calibri" w:cs="Calibri"/>
                <w:color w:val="000000"/>
                <w:sz w:val="22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2"/>
                <w:shd w:val="clear" w:color="auto" w:fill="FFFFFF"/>
              </w:rPr>
              <w:t xml:space="preserve">Experience in </w:t>
            </w:r>
            <w:r w:rsidR="00066DD9">
              <w:rPr>
                <w:rFonts w:ascii="Calibri" w:hAnsi="Calibri" w:cs="Calibri"/>
                <w:color w:val="000000"/>
                <w:sz w:val="22"/>
                <w:shd w:val="clear" w:color="auto" w:fill="FFFFFF"/>
              </w:rPr>
              <w:t>BDD (Behavior Driven Development) -</w:t>
            </w:r>
            <w:r>
              <w:rPr>
                <w:rFonts w:ascii="Calibri" w:hAnsi="Calibri" w:cs="Calibri"/>
                <w:color w:val="000000"/>
                <w:sz w:val="22"/>
                <w:shd w:val="clear" w:color="auto" w:fill="FFFFFF"/>
              </w:rPr>
              <w:t xml:space="preserve"> Cucumber Test Automation Frameworks</w:t>
            </w:r>
          </w:p>
          <w:p w14:paraId="031FEFF9" w14:textId="02FFD26B" w:rsidR="00E0687E" w:rsidRPr="00A900D4" w:rsidRDefault="00E0687E" w:rsidP="006254B8">
            <w:pPr>
              <w:widowControl w:val="0"/>
              <w:numPr>
                <w:ilvl w:val="0"/>
                <w:numId w:val="3"/>
              </w:numPr>
              <w:suppressAutoHyphens/>
              <w:autoSpaceDE w:val="0"/>
              <w:spacing w:line="276" w:lineRule="auto"/>
              <w:ind w:right="-40"/>
              <w:jc w:val="both"/>
              <w:rPr>
                <w:rFonts w:ascii="Calibri" w:hAnsi="Calibri" w:cs="Calibri"/>
                <w:color w:val="000000"/>
                <w:sz w:val="22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2"/>
                <w:shd w:val="clear" w:color="auto" w:fill="FFFFFF"/>
              </w:rPr>
              <w:t>Involved in learning Best Coding Practices and Test Fundamentals</w:t>
            </w:r>
          </w:p>
          <w:p w14:paraId="2BC40EB5" w14:textId="1E6D4E6C" w:rsidR="00E0687E" w:rsidRPr="003E5A71" w:rsidRDefault="003E5A71" w:rsidP="006254B8">
            <w:pPr>
              <w:widowControl w:val="0"/>
              <w:numPr>
                <w:ilvl w:val="0"/>
                <w:numId w:val="3"/>
              </w:numPr>
              <w:suppressAutoHyphens/>
              <w:autoSpaceDE w:val="0"/>
              <w:spacing w:line="276" w:lineRule="auto"/>
              <w:ind w:right="-40"/>
              <w:jc w:val="both"/>
              <w:rPr>
                <w:rFonts w:ascii="Calibri" w:hAnsi="Calibri" w:cs="Calibri"/>
                <w:color w:val="000000"/>
                <w:sz w:val="22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2"/>
                <w:shd w:val="clear" w:color="auto" w:fill="FFFFFF"/>
              </w:rPr>
              <w:t xml:space="preserve">Developed test code in Java Language using </w:t>
            </w:r>
            <w:r w:rsidR="00066DD9">
              <w:rPr>
                <w:rFonts w:ascii="Calibri" w:hAnsi="Calibri" w:cs="Calibri"/>
                <w:color w:val="000000"/>
                <w:sz w:val="22"/>
                <w:shd w:val="clear" w:color="auto" w:fill="FFFFFF"/>
              </w:rPr>
              <w:t>Selenium</w:t>
            </w:r>
            <w:r>
              <w:rPr>
                <w:rFonts w:ascii="Calibri" w:hAnsi="Calibri" w:cs="Calibri"/>
                <w:color w:val="000000"/>
                <w:sz w:val="22"/>
                <w:shd w:val="clear" w:color="auto" w:fill="FFFFFF"/>
              </w:rPr>
              <w:t xml:space="preserve"> and TestNG framework.</w:t>
            </w:r>
          </w:p>
          <w:p w14:paraId="5209EFD0" w14:textId="15E49612" w:rsidR="003E5A71" w:rsidRPr="00FF31DA" w:rsidRDefault="003E5A71" w:rsidP="006254B8">
            <w:pPr>
              <w:widowControl w:val="0"/>
              <w:numPr>
                <w:ilvl w:val="0"/>
                <w:numId w:val="3"/>
              </w:numPr>
              <w:suppressAutoHyphens/>
              <w:autoSpaceDE w:val="0"/>
              <w:spacing w:line="276" w:lineRule="auto"/>
              <w:ind w:right="-40"/>
              <w:jc w:val="both"/>
              <w:rPr>
                <w:rFonts w:ascii="Calibri" w:hAnsi="Calibri" w:cs="Calibri"/>
                <w:color w:val="000000"/>
                <w:sz w:val="22"/>
                <w:shd w:val="clear" w:color="auto" w:fill="FFFFFF"/>
              </w:rPr>
            </w:pPr>
            <w:r w:rsidRPr="003E5A71">
              <w:rPr>
                <w:rFonts w:ascii="Calibri" w:hAnsi="Calibri" w:cs="Calibri"/>
                <w:color w:val="000000"/>
                <w:sz w:val="22"/>
                <w:shd w:val="clear" w:color="auto" w:fill="FFFFFF"/>
              </w:rPr>
              <w:t>Experience in API Testing through Postman</w:t>
            </w:r>
            <w:r w:rsidR="00FF31DA">
              <w:rPr>
                <w:rFonts w:ascii="Calibri" w:hAnsi="Calibri" w:cs="Calibri"/>
                <w:color w:val="000000"/>
                <w:sz w:val="22"/>
                <w:shd w:val="clear" w:color="auto" w:fill="FFFFFF"/>
              </w:rPr>
              <w:t xml:space="preserve"> and</w:t>
            </w:r>
            <w:r w:rsidRPr="003E5A71">
              <w:rPr>
                <w:rFonts w:ascii="Calibri" w:hAnsi="Calibri" w:cs="Calibri"/>
                <w:color w:val="000000"/>
                <w:sz w:val="22"/>
                <w:shd w:val="clear" w:color="auto" w:fill="FFFFFF"/>
              </w:rPr>
              <w:t xml:space="preserve"> SoapU</w:t>
            </w:r>
            <w:r w:rsidR="00FF31DA">
              <w:rPr>
                <w:rFonts w:ascii="Calibri" w:hAnsi="Calibri" w:cs="Calibri"/>
                <w:color w:val="000000"/>
                <w:sz w:val="22"/>
                <w:shd w:val="clear" w:color="auto" w:fill="FFFFFF"/>
              </w:rPr>
              <w:t>I Tools.</w:t>
            </w:r>
          </w:p>
          <w:p w14:paraId="15DD348B" w14:textId="23955234" w:rsidR="00E0687E" w:rsidRDefault="00E0687E" w:rsidP="006C4239">
            <w:pPr>
              <w:widowControl w:val="0"/>
              <w:suppressAutoHyphens/>
              <w:autoSpaceDE w:val="0"/>
              <w:spacing w:line="276" w:lineRule="auto"/>
              <w:ind w:right="-40"/>
              <w:jc w:val="both"/>
            </w:pPr>
          </w:p>
        </w:tc>
      </w:tr>
      <w:tr w:rsidR="00E0687E" w14:paraId="1403FE40" w14:textId="77777777" w:rsidTr="00940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4"/>
          <w:tblHeader/>
        </w:trPr>
        <w:tc>
          <w:tcPr>
            <w:tcW w:w="2880" w:type="dxa"/>
            <w:tcMar>
              <w:bottom w:w="0" w:type="dxa"/>
              <w:right w:w="216" w:type="dxa"/>
            </w:tcMar>
          </w:tcPr>
          <w:p w14:paraId="366AC1E8" w14:textId="77777777" w:rsidR="00E0687E" w:rsidRDefault="00E0687E" w:rsidP="00E0687E"/>
        </w:tc>
        <w:tc>
          <w:tcPr>
            <w:tcW w:w="7289" w:type="dxa"/>
            <w:tcBorders>
              <w:left w:val="nil"/>
            </w:tcBorders>
            <w:tcMar>
              <w:left w:w="216" w:type="dxa"/>
              <w:bottom w:w="0" w:type="dxa"/>
            </w:tcMar>
          </w:tcPr>
          <w:p w14:paraId="7DD63D6A" w14:textId="77777777" w:rsidR="00E0687E" w:rsidRDefault="00E0687E" w:rsidP="00E0687E">
            <w:pPr>
              <w:rPr>
                <w:bCs w:val="0"/>
                <w:szCs w:val="20"/>
              </w:rPr>
            </w:pPr>
          </w:p>
          <w:p w14:paraId="374EEF70" w14:textId="77777777" w:rsidR="00FF31DA" w:rsidRDefault="00FF31DA" w:rsidP="00E0687E">
            <w:pPr>
              <w:rPr>
                <w:bCs w:val="0"/>
                <w:szCs w:val="20"/>
              </w:rPr>
            </w:pPr>
          </w:p>
          <w:p w14:paraId="389DAD09" w14:textId="77777777" w:rsidR="00FF31DA" w:rsidRPr="0016131A" w:rsidRDefault="00FF31DA" w:rsidP="00E0687E">
            <w:pPr>
              <w:rPr>
                <w:szCs w:val="20"/>
              </w:rPr>
            </w:pPr>
          </w:p>
        </w:tc>
      </w:tr>
      <w:tr w:rsidR="00E0687E" w14:paraId="6324411B" w14:textId="77777777" w:rsidTr="00940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80" w:type="dxa"/>
            <w:tcBorders>
              <w:right w:val="single" w:sz="12" w:space="0" w:color="7C9E0E" w:themeColor="accent1"/>
            </w:tcBorders>
            <w:tcMar>
              <w:bottom w:w="0" w:type="dxa"/>
              <w:right w:w="216" w:type="dxa"/>
            </w:tcMar>
          </w:tcPr>
          <w:p w14:paraId="783D97C4" w14:textId="77777777" w:rsidR="00E0687E" w:rsidRDefault="00000000" w:rsidP="00E0687E">
            <w:pPr>
              <w:pStyle w:val="Heading1"/>
              <w:jc w:val="right"/>
            </w:pPr>
            <w:sdt>
              <w:sdtPr>
                <w:id w:val="258256740"/>
                <w:placeholder>
                  <w:docPart w:val="B7F65FFAA3334813B8FCB422AF97304A"/>
                </w:placeholder>
                <w:temporary/>
                <w:showingPlcHdr/>
                <w15:appearance w15:val="hidden"/>
              </w:sdtPr>
              <w:sdtContent>
                <w:r w:rsidR="00E0687E">
                  <w:t>Education</w:t>
                </w:r>
              </w:sdtContent>
            </w:sdt>
          </w:p>
        </w:tc>
        <w:tc>
          <w:tcPr>
            <w:tcW w:w="7289" w:type="dxa"/>
            <w:tcBorders>
              <w:left w:val="single" w:sz="12" w:space="0" w:color="7C9E0E" w:themeColor="accent1"/>
            </w:tcBorders>
            <w:tcMar>
              <w:left w:w="216" w:type="dxa"/>
              <w:bottom w:w="0" w:type="dxa"/>
            </w:tcMar>
          </w:tcPr>
          <w:p w14:paraId="335866EB" w14:textId="77777777" w:rsidR="00E0687E" w:rsidRDefault="00AF3B5A" w:rsidP="00E0687E">
            <w:pPr>
              <w:pStyle w:val="Heading2"/>
              <w:rPr>
                <w:bCs w:val="0"/>
              </w:rPr>
            </w:pPr>
            <w:r>
              <w:t>Sathyabama Institute of Science and technology</w:t>
            </w:r>
          </w:p>
          <w:p w14:paraId="7FC5D25D" w14:textId="186C5DAC" w:rsidR="00AF3B5A" w:rsidRPr="00AF3B5A" w:rsidRDefault="00AF3B5A" w:rsidP="00AF3B5A">
            <w:r>
              <w:t xml:space="preserve">I have completed my </w:t>
            </w:r>
            <w:proofErr w:type="gramStart"/>
            <w:r>
              <w:t>Bachelor Degree in Computer Science and Engineering</w:t>
            </w:r>
            <w:proofErr w:type="gramEnd"/>
            <w:r>
              <w:t xml:space="preserve"> with 8.3 CGPA. </w:t>
            </w:r>
          </w:p>
        </w:tc>
      </w:tr>
      <w:tr w:rsidR="00E0687E" w14:paraId="50959C96" w14:textId="77777777" w:rsidTr="00940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4"/>
          <w:tblHeader/>
        </w:trPr>
        <w:tc>
          <w:tcPr>
            <w:tcW w:w="2880" w:type="dxa"/>
            <w:tcMar>
              <w:bottom w:w="0" w:type="dxa"/>
              <w:right w:w="216" w:type="dxa"/>
            </w:tcMar>
          </w:tcPr>
          <w:p w14:paraId="00E28473" w14:textId="77777777" w:rsidR="00E0687E" w:rsidRDefault="00E0687E" w:rsidP="00E0687E"/>
        </w:tc>
        <w:tc>
          <w:tcPr>
            <w:tcW w:w="7289" w:type="dxa"/>
            <w:tcBorders>
              <w:left w:val="nil"/>
            </w:tcBorders>
            <w:tcMar>
              <w:left w:w="216" w:type="dxa"/>
              <w:bottom w:w="0" w:type="dxa"/>
            </w:tcMar>
          </w:tcPr>
          <w:p w14:paraId="0CFFE8E0" w14:textId="77777777" w:rsidR="00E0687E" w:rsidRPr="0016131A" w:rsidRDefault="00E0687E" w:rsidP="00E0687E">
            <w:pPr>
              <w:rPr>
                <w:szCs w:val="20"/>
              </w:rPr>
            </w:pPr>
          </w:p>
        </w:tc>
      </w:tr>
      <w:tr w:rsidR="00E0687E" w14:paraId="62A224B8" w14:textId="77777777" w:rsidTr="00940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80" w:type="dxa"/>
            <w:tcBorders>
              <w:right w:val="single" w:sz="12" w:space="0" w:color="7C9E0E" w:themeColor="accent1"/>
            </w:tcBorders>
            <w:tcMar>
              <w:bottom w:w="0" w:type="dxa"/>
              <w:right w:w="216" w:type="dxa"/>
            </w:tcMar>
          </w:tcPr>
          <w:p w14:paraId="16A50937" w14:textId="7439851A" w:rsidR="00E0687E" w:rsidRDefault="00E0687E" w:rsidP="00E0687E">
            <w:pPr>
              <w:pStyle w:val="Heading1"/>
              <w:jc w:val="right"/>
            </w:pPr>
            <w:r>
              <w:t>ACIEVEMENTS</w:t>
            </w:r>
          </w:p>
        </w:tc>
        <w:tc>
          <w:tcPr>
            <w:tcW w:w="7289" w:type="dxa"/>
            <w:tcBorders>
              <w:left w:val="single" w:sz="12" w:space="0" w:color="7C9E0E" w:themeColor="accent1"/>
            </w:tcBorders>
            <w:tcMar>
              <w:left w:w="216" w:type="dxa"/>
              <w:bottom w:w="0" w:type="dxa"/>
            </w:tcMar>
          </w:tcPr>
          <w:p w14:paraId="0EE98AD1" w14:textId="68C14EC2" w:rsidR="00701FE1" w:rsidRDefault="00701FE1" w:rsidP="00AF3B5A">
            <w:pPr>
              <w:pStyle w:val="ListParagraph"/>
              <w:numPr>
                <w:ilvl w:val="0"/>
                <w:numId w:val="12"/>
              </w:numPr>
              <w:rPr>
                <w:bCs w:val="0"/>
              </w:rPr>
            </w:pPr>
            <w:r>
              <w:rPr>
                <w:bCs w:val="0"/>
              </w:rPr>
              <w:t xml:space="preserve">ISTQB </w:t>
            </w:r>
            <w:proofErr w:type="gramStart"/>
            <w:r>
              <w:rPr>
                <w:bCs w:val="0"/>
              </w:rPr>
              <w:t>certified  -</w:t>
            </w:r>
            <w:proofErr w:type="gramEnd"/>
            <w:r>
              <w:rPr>
                <w:bCs w:val="0"/>
              </w:rPr>
              <w:t xml:space="preserve"> Completed Foundation Level Testing Examination. </w:t>
            </w:r>
          </w:p>
          <w:p w14:paraId="627C264F" w14:textId="5410430F" w:rsidR="00E0687E" w:rsidRDefault="006254B8" w:rsidP="00AF3B5A">
            <w:pPr>
              <w:pStyle w:val="ListParagraph"/>
              <w:numPr>
                <w:ilvl w:val="0"/>
                <w:numId w:val="12"/>
              </w:numPr>
              <w:rPr>
                <w:bCs w:val="0"/>
              </w:rPr>
            </w:pPr>
            <w:r w:rsidRPr="00AF3B5A">
              <w:t xml:space="preserve">Received </w:t>
            </w:r>
            <w:r w:rsidR="00AF3B5A" w:rsidRPr="00AF3B5A">
              <w:t xml:space="preserve">multiple Spot </w:t>
            </w:r>
            <w:proofErr w:type="gramStart"/>
            <w:r w:rsidR="00AF3B5A" w:rsidRPr="00AF3B5A">
              <w:t>On</w:t>
            </w:r>
            <w:proofErr w:type="gramEnd"/>
            <w:r w:rsidR="00AF3B5A" w:rsidRPr="00AF3B5A">
              <w:t xml:space="preserve"> Awards for my work in delivering and maintaining quality especially during the Business and revenue generating events for the client.</w:t>
            </w:r>
          </w:p>
          <w:p w14:paraId="545F2F30" w14:textId="2C5E09AE" w:rsidR="00AF3B5A" w:rsidRPr="00AF3B5A" w:rsidRDefault="00AF3B5A" w:rsidP="00AF3B5A">
            <w:pPr>
              <w:pStyle w:val="ListParagraph"/>
              <w:numPr>
                <w:ilvl w:val="0"/>
                <w:numId w:val="12"/>
              </w:numPr>
              <w:rPr>
                <w:bCs w:val="0"/>
              </w:rPr>
            </w:pPr>
            <w:r w:rsidRPr="00AF3B5A">
              <w:t xml:space="preserve">Received multiple Team awards for supporting my team and taking responsibilities voluntarily. </w:t>
            </w:r>
          </w:p>
        </w:tc>
      </w:tr>
      <w:tr w:rsidR="00E0687E" w14:paraId="4F273C6D" w14:textId="77777777" w:rsidTr="00940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4"/>
          <w:tblHeader/>
        </w:trPr>
        <w:tc>
          <w:tcPr>
            <w:tcW w:w="2880" w:type="dxa"/>
            <w:tcMar>
              <w:bottom w:w="0" w:type="dxa"/>
              <w:right w:w="216" w:type="dxa"/>
            </w:tcMar>
          </w:tcPr>
          <w:p w14:paraId="01679059" w14:textId="77777777" w:rsidR="00E0687E" w:rsidRDefault="00E0687E" w:rsidP="00E0687E"/>
        </w:tc>
        <w:tc>
          <w:tcPr>
            <w:tcW w:w="7289" w:type="dxa"/>
            <w:tcBorders>
              <w:left w:val="nil"/>
            </w:tcBorders>
            <w:tcMar>
              <w:left w:w="216" w:type="dxa"/>
              <w:bottom w:w="0" w:type="dxa"/>
            </w:tcMar>
          </w:tcPr>
          <w:p w14:paraId="7D195037" w14:textId="77777777" w:rsidR="00E0687E" w:rsidRPr="0016131A" w:rsidRDefault="00E0687E" w:rsidP="00E0687E">
            <w:pPr>
              <w:rPr>
                <w:szCs w:val="20"/>
              </w:rPr>
            </w:pPr>
          </w:p>
        </w:tc>
      </w:tr>
      <w:tr w:rsidR="00E0687E" w14:paraId="03E935D3" w14:textId="77777777" w:rsidTr="00940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4"/>
          <w:tblHeader/>
        </w:trPr>
        <w:tc>
          <w:tcPr>
            <w:tcW w:w="2880" w:type="dxa"/>
            <w:tcMar>
              <w:bottom w:w="0" w:type="dxa"/>
              <w:right w:w="216" w:type="dxa"/>
            </w:tcMar>
          </w:tcPr>
          <w:p w14:paraId="2E40E8D8" w14:textId="77777777" w:rsidR="00E0687E" w:rsidRDefault="00E0687E" w:rsidP="00E0687E"/>
        </w:tc>
        <w:tc>
          <w:tcPr>
            <w:tcW w:w="7289" w:type="dxa"/>
            <w:tcBorders>
              <w:left w:val="nil"/>
            </w:tcBorders>
            <w:tcMar>
              <w:left w:w="216" w:type="dxa"/>
              <w:bottom w:w="0" w:type="dxa"/>
            </w:tcMar>
          </w:tcPr>
          <w:p w14:paraId="0B317885" w14:textId="77777777" w:rsidR="00E0687E" w:rsidRPr="0016131A" w:rsidRDefault="00E0687E" w:rsidP="00E0687E">
            <w:pPr>
              <w:rPr>
                <w:szCs w:val="20"/>
              </w:rPr>
            </w:pPr>
          </w:p>
        </w:tc>
      </w:tr>
    </w:tbl>
    <w:p w14:paraId="2F140FCE" w14:textId="77777777" w:rsidR="00043284" w:rsidRDefault="00043284"/>
    <w:sectPr w:rsidR="00043284" w:rsidSect="00B170F6">
      <w:pgSz w:w="12240" w:h="15840"/>
      <w:pgMar w:top="1440" w:right="720" w:bottom="1152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D6061" w14:textId="77777777" w:rsidR="006E0F02" w:rsidRDefault="006E0F02" w:rsidP="00927723">
      <w:pPr>
        <w:spacing w:line="240" w:lineRule="auto"/>
      </w:pPr>
      <w:r>
        <w:separator/>
      </w:r>
    </w:p>
  </w:endnote>
  <w:endnote w:type="continuationSeparator" w:id="0">
    <w:p w14:paraId="2F6C9F08" w14:textId="77777777" w:rsidR="006E0F02" w:rsidRDefault="006E0F02" w:rsidP="00927723">
      <w:pPr>
        <w:spacing w:line="240" w:lineRule="auto"/>
      </w:pPr>
      <w:r>
        <w:continuationSeparator/>
      </w:r>
    </w:p>
  </w:endnote>
  <w:endnote w:type="continuationNotice" w:id="1">
    <w:p w14:paraId="1247B49E" w14:textId="77777777" w:rsidR="006E0F02" w:rsidRDefault="006E0F0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40BAB" w14:textId="77777777" w:rsidR="006E0F02" w:rsidRDefault="006E0F02" w:rsidP="00927723">
      <w:pPr>
        <w:spacing w:line="240" w:lineRule="auto"/>
      </w:pPr>
      <w:r>
        <w:separator/>
      </w:r>
    </w:p>
  </w:footnote>
  <w:footnote w:type="continuationSeparator" w:id="0">
    <w:p w14:paraId="78D0D31F" w14:textId="77777777" w:rsidR="006E0F02" w:rsidRDefault="006E0F02" w:rsidP="00927723">
      <w:pPr>
        <w:spacing w:line="240" w:lineRule="auto"/>
      </w:pPr>
      <w:r>
        <w:continuationSeparator/>
      </w:r>
    </w:p>
  </w:footnote>
  <w:footnote w:type="continuationNotice" w:id="1">
    <w:p w14:paraId="03AE23D0" w14:textId="77777777" w:rsidR="006E0F02" w:rsidRDefault="006E0F02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/>
      </w:rPr>
    </w:lvl>
  </w:abstractNum>
  <w:abstractNum w:abstractNumId="1" w15:restartNumberingAfterBreak="0">
    <w:nsid w:val="487B5795"/>
    <w:multiLevelType w:val="hybridMultilevel"/>
    <w:tmpl w:val="7C5407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320EEE"/>
    <w:multiLevelType w:val="multilevel"/>
    <w:tmpl w:val="CE18E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2553D9"/>
    <w:multiLevelType w:val="multilevel"/>
    <w:tmpl w:val="E3F8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D54EAA"/>
    <w:multiLevelType w:val="multilevel"/>
    <w:tmpl w:val="14EAD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E559B9"/>
    <w:multiLevelType w:val="hybridMultilevel"/>
    <w:tmpl w:val="C91CD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8A3505"/>
    <w:multiLevelType w:val="multilevel"/>
    <w:tmpl w:val="88CC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FE7B34"/>
    <w:multiLevelType w:val="multilevel"/>
    <w:tmpl w:val="8452C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14F5715"/>
    <w:multiLevelType w:val="hybridMultilevel"/>
    <w:tmpl w:val="F62A3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584680"/>
    <w:multiLevelType w:val="hybridMultilevel"/>
    <w:tmpl w:val="D5F23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A55A69"/>
    <w:multiLevelType w:val="multilevel"/>
    <w:tmpl w:val="9470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21725BD"/>
    <w:multiLevelType w:val="hybridMultilevel"/>
    <w:tmpl w:val="DC8A1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453072">
    <w:abstractNumId w:val="8"/>
  </w:num>
  <w:num w:numId="2" w16cid:durableId="1249119852">
    <w:abstractNumId w:val="3"/>
  </w:num>
  <w:num w:numId="3" w16cid:durableId="635338436">
    <w:abstractNumId w:val="11"/>
  </w:num>
  <w:num w:numId="4" w16cid:durableId="987057055">
    <w:abstractNumId w:val="10"/>
  </w:num>
  <w:num w:numId="5" w16cid:durableId="1357659050">
    <w:abstractNumId w:val="7"/>
  </w:num>
  <w:num w:numId="6" w16cid:durableId="406419496">
    <w:abstractNumId w:val="0"/>
  </w:num>
  <w:num w:numId="7" w16cid:durableId="1722904818">
    <w:abstractNumId w:val="1"/>
  </w:num>
  <w:num w:numId="8" w16cid:durableId="2039963186">
    <w:abstractNumId w:val="4"/>
  </w:num>
  <w:num w:numId="9" w16cid:durableId="1368024121">
    <w:abstractNumId w:val="2"/>
  </w:num>
  <w:num w:numId="10" w16cid:durableId="1698693888">
    <w:abstractNumId w:val="6"/>
  </w:num>
  <w:num w:numId="11" w16cid:durableId="1787384092">
    <w:abstractNumId w:val="5"/>
  </w:num>
  <w:num w:numId="12" w16cid:durableId="19251860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E88"/>
    <w:rsid w:val="00043284"/>
    <w:rsid w:val="000519C2"/>
    <w:rsid w:val="000619D6"/>
    <w:rsid w:val="00066150"/>
    <w:rsid w:val="00066DD9"/>
    <w:rsid w:val="00114558"/>
    <w:rsid w:val="00114771"/>
    <w:rsid w:val="0012008B"/>
    <w:rsid w:val="0016131A"/>
    <w:rsid w:val="00166493"/>
    <w:rsid w:val="002055DD"/>
    <w:rsid w:val="00232A10"/>
    <w:rsid w:val="0024238F"/>
    <w:rsid w:val="00293B83"/>
    <w:rsid w:val="002C58E0"/>
    <w:rsid w:val="002F7905"/>
    <w:rsid w:val="00346D44"/>
    <w:rsid w:val="0035316D"/>
    <w:rsid w:val="003B4822"/>
    <w:rsid w:val="003B6760"/>
    <w:rsid w:val="003C269E"/>
    <w:rsid w:val="003E5A71"/>
    <w:rsid w:val="00441DC6"/>
    <w:rsid w:val="0046477D"/>
    <w:rsid w:val="004B08DF"/>
    <w:rsid w:val="004C343F"/>
    <w:rsid w:val="004E438F"/>
    <w:rsid w:val="00520B1E"/>
    <w:rsid w:val="005370D2"/>
    <w:rsid w:val="005C5955"/>
    <w:rsid w:val="006200C2"/>
    <w:rsid w:val="006254B8"/>
    <w:rsid w:val="00634FA3"/>
    <w:rsid w:val="006555F3"/>
    <w:rsid w:val="00674EE1"/>
    <w:rsid w:val="006A3CE7"/>
    <w:rsid w:val="006C4239"/>
    <w:rsid w:val="006D536C"/>
    <w:rsid w:val="006E0F02"/>
    <w:rsid w:val="00701FE1"/>
    <w:rsid w:val="00713EB6"/>
    <w:rsid w:val="00724A20"/>
    <w:rsid w:val="0073412A"/>
    <w:rsid w:val="00772DF5"/>
    <w:rsid w:val="007D7A54"/>
    <w:rsid w:val="00826594"/>
    <w:rsid w:val="008B3BFC"/>
    <w:rsid w:val="00923E71"/>
    <w:rsid w:val="00927723"/>
    <w:rsid w:val="00935813"/>
    <w:rsid w:val="00940F88"/>
    <w:rsid w:val="00995103"/>
    <w:rsid w:val="00A06C1C"/>
    <w:rsid w:val="00A10B84"/>
    <w:rsid w:val="00A12A88"/>
    <w:rsid w:val="00A710C1"/>
    <w:rsid w:val="00A82B55"/>
    <w:rsid w:val="00A900D4"/>
    <w:rsid w:val="00AC2C3D"/>
    <w:rsid w:val="00AD61AD"/>
    <w:rsid w:val="00AE401C"/>
    <w:rsid w:val="00AF3B5A"/>
    <w:rsid w:val="00B149C4"/>
    <w:rsid w:val="00B170F6"/>
    <w:rsid w:val="00B50C46"/>
    <w:rsid w:val="00B77C2A"/>
    <w:rsid w:val="00B85E5D"/>
    <w:rsid w:val="00B90A33"/>
    <w:rsid w:val="00BD7381"/>
    <w:rsid w:val="00C17648"/>
    <w:rsid w:val="00C24A01"/>
    <w:rsid w:val="00C45EBD"/>
    <w:rsid w:val="00C659A8"/>
    <w:rsid w:val="00CC0A49"/>
    <w:rsid w:val="00CF3411"/>
    <w:rsid w:val="00D55B7F"/>
    <w:rsid w:val="00D60296"/>
    <w:rsid w:val="00D7430D"/>
    <w:rsid w:val="00DD57F3"/>
    <w:rsid w:val="00DE33B2"/>
    <w:rsid w:val="00E0687E"/>
    <w:rsid w:val="00EB6F38"/>
    <w:rsid w:val="00F132C7"/>
    <w:rsid w:val="00F4744E"/>
    <w:rsid w:val="00F517A7"/>
    <w:rsid w:val="00F66E88"/>
    <w:rsid w:val="00F82438"/>
    <w:rsid w:val="00F82811"/>
    <w:rsid w:val="00F82C5B"/>
    <w:rsid w:val="00F86091"/>
    <w:rsid w:val="00FD71F5"/>
    <w:rsid w:val="00FF31DA"/>
    <w:rsid w:val="00FF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8674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qFormat="1"/>
    <w:lsdException w:name="heading 5" w:semiHidden="1" w:uiPriority="3" w:qFormat="1"/>
    <w:lsdException w:name="heading 6" w:semiHidden="1" w:uiPriority="3" w:qFormat="1"/>
    <w:lsdException w:name="heading 7" w:semiHidden="1" w:uiPriority="3" w:qFormat="1"/>
    <w:lsdException w:name="heading 8" w:semiHidden="1" w:uiPriority="3" w:qFormat="1"/>
    <w:lsdException w:name="heading 9" w:semiHidden="1" w:uiPriority="3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 w:qFormat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" w:unhideWhenUsed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unhideWhenUsed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4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F38"/>
    <w:pPr>
      <w:spacing w:after="0" w:line="36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3"/>
    <w:qFormat/>
    <w:rsid w:val="008B3BFC"/>
    <w:pPr>
      <w:spacing w:line="240" w:lineRule="auto"/>
      <w:outlineLvl w:val="0"/>
    </w:pPr>
    <w:rPr>
      <w:b/>
      <w:bCs/>
      <w:caps/>
      <w:color w:val="5C760A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qFormat/>
    <w:rsid w:val="00166493"/>
    <w:pPr>
      <w:keepNext/>
      <w:keepLines/>
      <w:outlineLvl w:val="1"/>
    </w:pPr>
    <w:rPr>
      <w:b/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EB6F38"/>
    <w:rPr>
      <w:b/>
      <w:bCs/>
      <w:caps/>
      <w:color w:val="5C760A" w:themeColor="accent1" w:themeShade="BF"/>
      <w:kern w:val="20"/>
      <w:sz w:val="20"/>
    </w:rPr>
  </w:style>
  <w:style w:type="character" w:customStyle="1" w:styleId="Heading2Char">
    <w:name w:val="Heading 2 Char"/>
    <w:basedOn w:val="DefaultParagraphFont"/>
    <w:link w:val="Heading2"/>
    <w:uiPriority w:val="3"/>
    <w:rsid w:val="00EB6F38"/>
    <w:rPr>
      <w:b/>
      <w:caps/>
      <w:color w:val="000000" w:themeColor="text1"/>
      <w:kern w:val="20"/>
      <w:sz w:val="20"/>
    </w:rPr>
  </w:style>
  <w:style w:type="character" w:customStyle="1" w:styleId="Heading3Char">
    <w:name w:val="Heading 3 Char"/>
    <w:basedOn w:val="DefaultParagraphFont"/>
    <w:link w:val="Heading3"/>
    <w:uiPriority w:val="3"/>
    <w:rsid w:val="00EB6F38"/>
    <w:rPr>
      <w:caps/>
      <w:color w:val="595959" w:themeColor="text1" w:themeTint="A6"/>
      <w:sz w:val="20"/>
      <w:szCs w:val="17"/>
    </w:rPr>
  </w:style>
  <w:style w:type="paragraph" w:styleId="Footer">
    <w:name w:val="footer"/>
    <w:basedOn w:val="Normal"/>
    <w:link w:val="FooterChar"/>
    <w:uiPriority w:val="99"/>
    <w:semiHidden/>
    <w:qFormat/>
    <w:rsid w:val="00927723"/>
    <w:pPr>
      <w:spacing w:before="240" w:line="240" w:lineRule="auto"/>
      <w:jc w:val="right"/>
    </w:pPr>
    <w:rPr>
      <w:b/>
      <w:bCs/>
      <w:caps/>
      <w:color w:val="5C760A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B6F38"/>
    <w:rPr>
      <w:b/>
      <w:bCs/>
      <w:caps/>
      <w:color w:val="5C760A" w:themeColor="accent1" w:themeShade="BF"/>
      <w:sz w:val="20"/>
      <w:szCs w:val="16"/>
    </w:rPr>
  </w:style>
  <w:style w:type="paragraph" w:styleId="Title">
    <w:name w:val="Title"/>
    <w:basedOn w:val="Normal"/>
    <w:next w:val="Normal"/>
    <w:link w:val="TitleChar"/>
    <w:uiPriority w:val="1"/>
    <w:qFormat/>
    <w:rsid w:val="008B3BFC"/>
    <w:pPr>
      <w:spacing w:after="100" w:afterAutospacing="1" w:line="240" w:lineRule="auto"/>
      <w:contextualSpacing/>
    </w:pPr>
    <w:rPr>
      <w:rFonts w:asciiTheme="majorHAnsi" w:eastAsiaTheme="majorEastAsia" w:hAnsiTheme="majorHAnsi" w:cstheme="majorBidi"/>
      <w:b/>
      <w:caps/>
      <w:color w:val="5C760A" w:themeColor="accent1" w:themeShade="BF"/>
      <w:kern w:val="28"/>
      <w:sz w:val="5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8B3BFC"/>
    <w:rPr>
      <w:rFonts w:asciiTheme="majorHAnsi" w:eastAsiaTheme="majorEastAsia" w:hAnsiTheme="majorHAnsi" w:cstheme="majorBidi"/>
      <w:b/>
      <w:caps/>
      <w:color w:val="5C760A" w:themeColor="accent1" w:themeShade="BF"/>
      <w:kern w:val="28"/>
      <w:sz w:val="52"/>
      <w:szCs w:val="72"/>
    </w:rPr>
  </w:style>
  <w:style w:type="paragraph" w:styleId="Header">
    <w:name w:val="header"/>
    <w:basedOn w:val="Normal"/>
    <w:link w:val="HeaderChar"/>
    <w:uiPriority w:val="99"/>
    <w:semiHidden/>
    <w:rsid w:val="00927723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6F38"/>
    <w:rPr>
      <w:sz w:val="20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B6F38"/>
    <w:rPr>
      <w:color w:val="5A5A5A" w:themeColor="text1" w:themeTint="A5"/>
      <w:sz w:val="20"/>
    </w:rPr>
  </w:style>
  <w:style w:type="table" w:styleId="PlainTable4">
    <w:name w:val="Plain Table 4"/>
    <w:basedOn w:val="TableNormal"/>
    <w:uiPriority w:val="44"/>
    <w:rsid w:val="00346D44"/>
    <w:tblPr>
      <w:tblStyleRowBandSize w:val="1"/>
      <w:tblStyleColBandSize w:val="1"/>
      <w:tblCellMar>
        <w:left w:w="144" w:type="dxa"/>
        <w:bottom w:w="360" w:type="dxa"/>
        <w:right w:w="144" w:type="dxa"/>
      </w:tblCellMar>
    </w:tblPr>
    <w:tblStylePr w:type="firstRow">
      <w:pPr>
        <w:wordWrap/>
        <w:spacing w:afterLines="0" w:after="180" w:afterAutospacing="0" w:line="21" w:lineRule="atLeast"/>
      </w:pPr>
      <w:rPr>
        <w:b w:val="0"/>
        <w:bCs/>
        <w:i w:val="0"/>
      </w:rPr>
      <w:tblPr/>
      <w:tcPr>
        <w:tcMar>
          <w:top w:w="0" w:type="nil"/>
          <w:left w:w="144" w:type="dxa"/>
          <w:bottom w:w="576" w:type="dxa"/>
          <w:right w:w="144" w:type="dxa"/>
        </w:tcMar>
      </w:tc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34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A82B55"/>
    <w:rPr>
      <w:color w:val="8EB610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A82B55"/>
    <w:rPr>
      <w:color w:val="605E5C"/>
      <w:shd w:val="clear" w:color="auto" w:fill="E1DFDD"/>
    </w:rPr>
  </w:style>
  <w:style w:type="character" w:customStyle="1" w:styleId="eop">
    <w:name w:val="eop"/>
    <w:basedOn w:val="DefaultParagraphFont"/>
    <w:semiHidden/>
    <w:rsid w:val="00EB6F38"/>
  </w:style>
  <w:style w:type="paragraph" w:styleId="ListParagraph">
    <w:name w:val="List Paragraph"/>
    <w:basedOn w:val="Normal"/>
    <w:uiPriority w:val="34"/>
    <w:semiHidden/>
    <w:qFormat/>
    <w:rsid w:val="00F66E8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423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3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rikar511vellala@gma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1062195\AppData\Roaming\Microsoft\Templates\Simple%20floris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E6758134AD42B1AE112C9D53CFD4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B26BCB-0B55-4279-9BD8-8AB4BD9CC863}"/>
      </w:docPartPr>
      <w:docPartBody>
        <w:p w:rsidR="00052AA0" w:rsidRDefault="005A47D7" w:rsidP="005A47D7">
          <w:pPr>
            <w:pStyle w:val="5EE6758134AD42B1AE112C9D53CFD481"/>
          </w:pPr>
          <w:r>
            <w:t>Objective</w:t>
          </w:r>
        </w:p>
      </w:docPartBody>
    </w:docPart>
    <w:docPart>
      <w:docPartPr>
        <w:name w:val="7C26ECC9A8DD42FC83E845D717DDA5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02BEF-A465-4ED6-9C8B-BD0BEBBC6279}"/>
      </w:docPartPr>
      <w:docPartBody>
        <w:p w:rsidR="00052AA0" w:rsidRDefault="005A47D7" w:rsidP="005A47D7">
          <w:pPr>
            <w:pStyle w:val="7C26ECC9A8DD42FC83E845D717DDA59F"/>
          </w:pPr>
          <w:r>
            <w:t>Skills &amp; Abilities</w:t>
          </w:r>
        </w:p>
      </w:docPartBody>
    </w:docPart>
    <w:docPart>
      <w:docPartPr>
        <w:name w:val="D4B9C83E30EF45239D51D40366880E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A38828-C837-4466-9A01-810E09B9B51B}"/>
      </w:docPartPr>
      <w:docPartBody>
        <w:p w:rsidR="00052AA0" w:rsidRDefault="005A47D7" w:rsidP="005A47D7">
          <w:pPr>
            <w:pStyle w:val="D4B9C83E30EF45239D51D40366880E97"/>
          </w:pPr>
          <w:r>
            <w:t>Experience</w:t>
          </w:r>
        </w:p>
      </w:docPartBody>
    </w:docPart>
    <w:docPart>
      <w:docPartPr>
        <w:name w:val="B7F65FFAA3334813B8FCB422AF973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9751C-8B3D-41C2-AD16-2A1B08BBE032}"/>
      </w:docPartPr>
      <w:docPartBody>
        <w:p w:rsidR="00052AA0" w:rsidRDefault="005A47D7" w:rsidP="005A47D7">
          <w:pPr>
            <w:pStyle w:val="B7F65FFAA3334813B8FCB422AF97304A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3AB"/>
    <w:rsid w:val="00052AA0"/>
    <w:rsid w:val="000E6666"/>
    <w:rsid w:val="002B2E8B"/>
    <w:rsid w:val="00374798"/>
    <w:rsid w:val="00506D6B"/>
    <w:rsid w:val="005907C1"/>
    <w:rsid w:val="005A47D7"/>
    <w:rsid w:val="00623B25"/>
    <w:rsid w:val="00A01E87"/>
    <w:rsid w:val="00C42913"/>
    <w:rsid w:val="00FC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E6758134AD42B1AE112C9D53CFD481">
    <w:name w:val="5EE6758134AD42B1AE112C9D53CFD481"/>
    <w:rsid w:val="005A47D7"/>
  </w:style>
  <w:style w:type="paragraph" w:customStyle="1" w:styleId="7C26ECC9A8DD42FC83E845D717DDA59F">
    <w:name w:val="7C26ECC9A8DD42FC83E845D717DDA59F"/>
    <w:rsid w:val="005A47D7"/>
  </w:style>
  <w:style w:type="paragraph" w:customStyle="1" w:styleId="D4B9C83E30EF45239D51D40366880E97">
    <w:name w:val="D4B9C83E30EF45239D51D40366880E97"/>
    <w:rsid w:val="005A47D7"/>
  </w:style>
  <w:style w:type="paragraph" w:customStyle="1" w:styleId="B7F65FFAA3334813B8FCB422AF97304A">
    <w:name w:val="B7F65FFAA3334813B8FCB422AF97304A"/>
    <w:rsid w:val="005A47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BC02A-DAED-42B7-8363-39B5486AAB0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27BF6F2D-93C8-41BD-AABF-0C60619F08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1519DE9-080E-4945-B540-5A5D12B9DCA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DE5833D-963C-4FD9-A759-901DE464185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florist resume</Template>
  <TotalTime>0</TotalTime>
  <Pages>3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2023-12-28T10:18:00Z</dcterms:created>
  <dcterms:modified xsi:type="dcterms:W3CDTF">2023-12-28T10:18:00Z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